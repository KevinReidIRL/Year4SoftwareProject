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AF16B" w14:textId="77777777" w:rsidR="00D368AF" w:rsidRPr="005A04A9" w:rsidRDefault="00D368AF" w:rsidP="00D368AF">
      <w:pPr>
        <w:pStyle w:val="TitleName"/>
        <w:rPr>
          <w:rFonts w:cs="Arial"/>
        </w:rPr>
      </w:pPr>
      <w:smartTag w:uri="urn:schemas-microsoft-com:office:smarttags" w:element="PlaceName">
        <w:r w:rsidRPr="005A04A9">
          <w:rPr>
            <w:rFonts w:cs="Arial"/>
          </w:rPr>
          <w:t>National</w:t>
        </w:r>
      </w:smartTag>
      <w:r w:rsidRPr="005A04A9">
        <w:rPr>
          <w:rFonts w:cs="Arial"/>
        </w:rPr>
        <w:t xml:space="preserve"> </w:t>
      </w:r>
      <w:smartTag w:uri="urn:schemas-microsoft-com:office:smarttags" w:element="PlaceType">
        <w:r w:rsidRPr="005A04A9">
          <w:rPr>
            <w:rFonts w:cs="Arial"/>
          </w:rPr>
          <w:t>College</w:t>
        </w:r>
      </w:smartTag>
      <w:r w:rsidRPr="005A04A9">
        <w:rPr>
          <w:rFonts w:cs="Arial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5A04A9">
            <w:rPr>
              <w:rFonts w:cs="Arial"/>
            </w:rPr>
            <w:t>Ireland</w:t>
          </w:r>
        </w:smartTag>
      </w:smartTag>
    </w:p>
    <w:p w14:paraId="684AF16C" w14:textId="77777777" w:rsidR="00D368AF" w:rsidRPr="005A04A9" w:rsidRDefault="001C3CC2" w:rsidP="00D368AF">
      <w:pPr>
        <w:pStyle w:val="TitleName"/>
        <w:rPr>
          <w:rFonts w:cs="Arial"/>
        </w:rPr>
      </w:pPr>
      <w:r>
        <w:rPr>
          <w:rFonts w:cs="Arial"/>
        </w:rPr>
        <w:t>B</w:t>
      </w:r>
      <w:r w:rsidR="00D368AF" w:rsidRPr="005A04A9">
        <w:rPr>
          <w:rFonts w:cs="Arial"/>
        </w:rPr>
        <w:t xml:space="preserve">Sc </w:t>
      </w:r>
      <w:r>
        <w:rPr>
          <w:rFonts w:cs="Arial"/>
        </w:rPr>
        <w:t>in Computing</w:t>
      </w:r>
    </w:p>
    <w:p w14:paraId="684AF16D" w14:textId="77777777"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20</w:t>
      </w:r>
      <w:r w:rsidR="00E374B9">
        <w:rPr>
          <w:rFonts w:cs="Arial"/>
        </w:rPr>
        <w:t>14</w:t>
      </w:r>
      <w:r w:rsidRPr="005A04A9">
        <w:rPr>
          <w:rFonts w:cs="Arial"/>
        </w:rPr>
        <w:t>/20</w:t>
      </w:r>
      <w:r w:rsidR="00FF5059">
        <w:rPr>
          <w:rFonts w:cs="Arial"/>
        </w:rPr>
        <w:t>1</w:t>
      </w:r>
      <w:r w:rsidR="00E374B9">
        <w:rPr>
          <w:rFonts w:cs="Arial"/>
        </w:rPr>
        <w:t>5</w:t>
      </w:r>
    </w:p>
    <w:p w14:paraId="684AF16E" w14:textId="77777777" w:rsidR="00D368AF" w:rsidRPr="005A04A9" w:rsidRDefault="00D368AF" w:rsidP="00D368AF">
      <w:pPr>
        <w:pStyle w:val="TitleName"/>
        <w:rPr>
          <w:rFonts w:cs="Arial"/>
        </w:rPr>
      </w:pPr>
    </w:p>
    <w:p w14:paraId="684AF16F" w14:textId="77777777" w:rsidR="008D41B3" w:rsidRPr="005A04A9" w:rsidRDefault="008D41B3" w:rsidP="00D368AF">
      <w:pPr>
        <w:pStyle w:val="TitleName"/>
        <w:rPr>
          <w:rFonts w:cs="Arial"/>
        </w:rPr>
      </w:pPr>
    </w:p>
    <w:p w14:paraId="684AF170" w14:textId="77777777"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Name Surname</w:t>
      </w:r>
    </w:p>
    <w:p w14:paraId="684AF171" w14:textId="77777777"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Student ID</w:t>
      </w:r>
    </w:p>
    <w:p w14:paraId="684AF172" w14:textId="77777777"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email</w:t>
      </w:r>
    </w:p>
    <w:p w14:paraId="684AF173" w14:textId="77777777" w:rsidR="00D368AF" w:rsidRPr="005A04A9" w:rsidRDefault="00D368AF" w:rsidP="003A1449">
      <w:pPr>
        <w:rPr>
          <w:rFonts w:cs="Arial"/>
          <w:lang w:val="en-IE"/>
        </w:rPr>
      </w:pPr>
    </w:p>
    <w:p w14:paraId="684AF174" w14:textId="77777777" w:rsidR="003A1449" w:rsidRPr="005A04A9" w:rsidRDefault="00D368AF" w:rsidP="00D368AF">
      <w:pPr>
        <w:pStyle w:val="FullTitle"/>
        <w:rPr>
          <w:rFonts w:cs="Arial"/>
        </w:rPr>
      </w:pPr>
      <w:r w:rsidRPr="005A04A9">
        <w:rPr>
          <w:rFonts w:cs="Arial"/>
        </w:rPr>
        <w:t xml:space="preserve">Full </w:t>
      </w:r>
      <w:r w:rsidR="003A1449" w:rsidRPr="005A04A9">
        <w:rPr>
          <w:rFonts w:cs="Arial"/>
        </w:rPr>
        <w:t>Title</w:t>
      </w:r>
    </w:p>
    <w:p w14:paraId="684AF175" w14:textId="77777777" w:rsidR="00711796" w:rsidRPr="005A04A9" w:rsidRDefault="001C3CC2" w:rsidP="00711796">
      <w:pPr>
        <w:pStyle w:val="TitleName"/>
        <w:rPr>
          <w:rFonts w:cs="Arial"/>
        </w:rPr>
      </w:pPr>
      <w:r>
        <w:rPr>
          <w:rFonts w:cs="Arial"/>
        </w:rPr>
        <w:t>Technical Report</w:t>
      </w:r>
    </w:p>
    <w:p w14:paraId="684AF176" w14:textId="77777777" w:rsidR="00F91AED" w:rsidRDefault="00F91AED" w:rsidP="00F91AED">
      <w:pPr>
        <w:rPr>
          <w:lang w:val="en-IE"/>
        </w:rPr>
      </w:pPr>
    </w:p>
    <w:p w14:paraId="684AF177" w14:textId="77777777" w:rsidR="00F91AED" w:rsidRDefault="00F91AED" w:rsidP="00F91AED">
      <w:pPr>
        <w:rPr>
          <w:lang w:val="en-IE"/>
        </w:rPr>
      </w:pPr>
    </w:p>
    <w:p w14:paraId="684AF178" w14:textId="77777777" w:rsidR="00F91AED" w:rsidRDefault="00F91AED" w:rsidP="00F91AED">
      <w:pPr>
        <w:rPr>
          <w:lang w:val="en-IE"/>
        </w:rPr>
      </w:pPr>
    </w:p>
    <w:p w14:paraId="684AF179" w14:textId="77777777" w:rsidR="00F91AED" w:rsidRDefault="00F91AED" w:rsidP="00F91AED">
      <w:pPr>
        <w:rPr>
          <w:lang w:val="en-IE"/>
        </w:rPr>
      </w:pPr>
    </w:p>
    <w:p w14:paraId="684AF17A" w14:textId="77777777" w:rsidR="00F91AED" w:rsidRDefault="00F91AED" w:rsidP="00F91AED">
      <w:pPr>
        <w:rPr>
          <w:lang w:val="en-IE"/>
        </w:rPr>
      </w:pPr>
    </w:p>
    <w:p w14:paraId="684AF17B" w14:textId="77777777" w:rsidR="00F91AED" w:rsidRDefault="00F91AED" w:rsidP="00F91AED">
      <w:pPr>
        <w:rPr>
          <w:lang w:val="en-IE"/>
        </w:rPr>
      </w:pPr>
    </w:p>
    <w:p w14:paraId="684AF17C" w14:textId="77777777" w:rsidR="00F91AED" w:rsidRDefault="00F91AED" w:rsidP="00F91AED">
      <w:pPr>
        <w:rPr>
          <w:lang w:val="en-IE"/>
        </w:rPr>
      </w:pPr>
    </w:p>
    <w:p w14:paraId="684AF17D" w14:textId="77777777" w:rsidR="00F91AED" w:rsidRDefault="009D1E0C" w:rsidP="00F91AED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684AF1F6" wp14:editId="684AF1F7">
            <wp:extent cx="1476375" cy="962025"/>
            <wp:effectExtent l="0" t="0" r="9525" b="9525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F17E" w14:textId="77777777" w:rsidR="00F91AED" w:rsidRDefault="00F91AED" w:rsidP="00F91AED">
      <w:pPr>
        <w:rPr>
          <w:lang w:val="en-IE"/>
        </w:rPr>
        <w:sectPr w:rsidR="00F91AED" w:rsidSect="00F91AE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84AF17F" w14:textId="77777777"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14:paraId="642C2CEC" w14:textId="77777777" w:rsidR="00CF7C0A" w:rsidRDefault="00F91AED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IE"/>
        </w:rPr>
        <w:fldChar w:fldCharType="begin"/>
      </w:r>
      <w:r>
        <w:rPr>
          <w:lang w:val="en-IE"/>
        </w:rPr>
        <w:instrText xml:space="preserve"> TOC \o "1-3" \h \z \u </w:instrText>
      </w:r>
      <w:r>
        <w:rPr>
          <w:lang w:val="en-IE"/>
        </w:rPr>
        <w:fldChar w:fldCharType="separate"/>
      </w:r>
      <w:hyperlink w:anchor="_Toc441598413" w:history="1">
        <w:r w:rsidR="00CF7C0A" w:rsidRPr="0034343C">
          <w:rPr>
            <w:rStyle w:val="Hyperlink"/>
            <w:noProof/>
            <w:lang w:val="en-IE"/>
          </w:rPr>
          <w:t>Executive Summary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_Toc441598413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3</w:t>
        </w:r>
        <w:r w:rsidR="00CF7C0A">
          <w:rPr>
            <w:noProof/>
            <w:webHidden/>
          </w:rPr>
          <w:fldChar w:fldCharType="end"/>
        </w:r>
      </w:hyperlink>
    </w:p>
    <w:p w14:paraId="0DC438E6" w14:textId="77777777" w:rsidR="00CF7C0A" w:rsidRDefault="004D5487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14" w:history="1">
        <w:r w:rsidR="00CF7C0A" w:rsidRPr="0034343C">
          <w:rPr>
            <w:rStyle w:val="Hyperlink"/>
            <w:noProof/>
            <w:lang w:val="en-IE"/>
          </w:rPr>
          <w:t>1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Introduction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_Toc441598414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4</w:t>
        </w:r>
        <w:r w:rsidR="00CF7C0A">
          <w:rPr>
            <w:noProof/>
            <w:webHidden/>
          </w:rPr>
          <w:fldChar w:fldCharType="end"/>
        </w:r>
      </w:hyperlink>
    </w:p>
    <w:p w14:paraId="3BC776E5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15" w:history="1">
        <w:r w:rsidR="00CF7C0A" w:rsidRPr="0034343C">
          <w:rPr>
            <w:rStyle w:val="Hyperlink"/>
            <w:noProof/>
            <w:lang w:val="en-IE"/>
          </w:rPr>
          <w:t>1.1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Background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_Toc441598415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4</w:t>
        </w:r>
        <w:r w:rsidR="00CF7C0A">
          <w:rPr>
            <w:noProof/>
            <w:webHidden/>
          </w:rPr>
          <w:fldChar w:fldCharType="end"/>
        </w:r>
      </w:hyperlink>
    </w:p>
    <w:p w14:paraId="6E28F087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16" w:history="1">
        <w:r w:rsidR="00CF7C0A" w:rsidRPr="0034343C">
          <w:rPr>
            <w:rStyle w:val="Hyperlink"/>
            <w:noProof/>
            <w:lang w:val="en-IE"/>
          </w:rPr>
          <w:t>1.2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Aims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_Toc441598416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4</w:t>
        </w:r>
        <w:r w:rsidR="00CF7C0A">
          <w:rPr>
            <w:noProof/>
            <w:webHidden/>
          </w:rPr>
          <w:fldChar w:fldCharType="end"/>
        </w:r>
      </w:hyperlink>
    </w:p>
    <w:p w14:paraId="33A053DE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17" w:history="1">
        <w:r w:rsidR="00CF7C0A" w:rsidRPr="0034343C">
          <w:rPr>
            <w:rStyle w:val="Hyperlink"/>
            <w:noProof/>
            <w:lang w:val="en-IE"/>
          </w:rPr>
          <w:t>1.3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Technologies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_Toc441598417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4</w:t>
        </w:r>
        <w:r w:rsidR="00CF7C0A">
          <w:rPr>
            <w:noProof/>
            <w:webHidden/>
          </w:rPr>
          <w:fldChar w:fldCharType="end"/>
        </w:r>
      </w:hyperlink>
    </w:p>
    <w:p w14:paraId="28BE49FC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18" w:history="1">
        <w:r w:rsidR="00CF7C0A" w:rsidRPr="0034343C">
          <w:rPr>
            <w:rStyle w:val="Hyperlink"/>
            <w:noProof/>
            <w:lang w:val="en-IE"/>
          </w:rPr>
          <w:t>1.4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Structure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_Toc441598418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4</w:t>
        </w:r>
        <w:r w:rsidR="00CF7C0A">
          <w:rPr>
            <w:noProof/>
            <w:webHidden/>
          </w:rPr>
          <w:fldChar w:fldCharType="end"/>
        </w:r>
      </w:hyperlink>
    </w:p>
    <w:p w14:paraId="27291653" w14:textId="77777777" w:rsidR="00CF7C0A" w:rsidRDefault="004D5487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19" w:history="1">
        <w:r w:rsidR="00CF7C0A" w:rsidRPr="0034343C">
          <w:rPr>
            <w:rStyle w:val="Hyperlink"/>
            <w:noProof/>
            <w:lang w:val="en-IE"/>
          </w:rPr>
          <w:t>2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System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_Toc441598419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6E4A3675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0" w:history="1">
        <w:r w:rsidR="00CF7C0A" w:rsidRPr="0034343C">
          <w:rPr>
            <w:rStyle w:val="Hyperlink"/>
            <w:noProof/>
            <w:lang w:val="en-IE"/>
          </w:rPr>
          <w:t>2.1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Requirements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_Toc441598420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30180B35" w14:textId="77777777" w:rsidR="00CF7C0A" w:rsidRDefault="004D54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1" w:history="1">
        <w:r w:rsidR="00CF7C0A" w:rsidRPr="0034343C">
          <w:rPr>
            <w:rStyle w:val="Hyperlink"/>
            <w:noProof/>
            <w:lang w:val="en-IE"/>
          </w:rPr>
          <w:t>2.1.1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Functional requirements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_Toc441598421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2572CEE4" w14:textId="77777777" w:rsidR="00CF7C0A" w:rsidRDefault="004D54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2" w:history="1">
        <w:r w:rsidR="00CF7C0A" w:rsidRPr="0034343C">
          <w:rPr>
            <w:rStyle w:val="Hyperlink"/>
            <w:noProof/>
            <w:lang w:val="en-IE"/>
          </w:rPr>
          <w:t>2.1.2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Data requirements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_Toc441598422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4077C41D" w14:textId="77777777" w:rsidR="00CF7C0A" w:rsidRDefault="004D54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3" w:history="1">
        <w:r w:rsidR="00CF7C0A" w:rsidRPr="0034343C">
          <w:rPr>
            <w:rStyle w:val="Hyperlink"/>
            <w:noProof/>
            <w:lang w:val="en-IE"/>
          </w:rPr>
          <w:t>2.1.3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User requirements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_Toc441598423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4DAB6AB8" w14:textId="77777777" w:rsidR="00CF7C0A" w:rsidRDefault="004D54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4" w:history="1">
        <w:r w:rsidR="00CF7C0A" w:rsidRPr="0034343C">
          <w:rPr>
            <w:rStyle w:val="Hyperlink"/>
            <w:noProof/>
            <w:lang w:val="en-IE"/>
          </w:rPr>
          <w:t>2.1.4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Environmental requirements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_Toc441598424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4429FB0C" w14:textId="77777777" w:rsidR="00CF7C0A" w:rsidRDefault="004D548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5" w:history="1">
        <w:r w:rsidR="00CF7C0A" w:rsidRPr="0034343C">
          <w:rPr>
            <w:rStyle w:val="Hyperlink"/>
            <w:noProof/>
            <w:lang w:val="en-IE"/>
          </w:rPr>
          <w:t>2.1.5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Usability requirements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_Toc441598425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1990CBE9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6" w:history="1">
        <w:r w:rsidR="00CF7C0A" w:rsidRPr="0034343C">
          <w:rPr>
            <w:rStyle w:val="Hyperlink"/>
            <w:noProof/>
            <w:lang w:val="en-IE"/>
          </w:rPr>
          <w:t>2.2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Design and Architecture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_Toc441598426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62EB673C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7" w:history="1">
        <w:r w:rsidR="00CF7C0A" w:rsidRPr="0034343C">
          <w:rPr>
            <w:rStyle w:val="Hyperlink"/>
            <w:noProof/>
            <w:lang w:val="en-IE"/>
          </w:rPr>
          <w:t>2.3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Implementation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_Toc441598427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7BE44E79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8" w:history="1">
        <w:r w:rsidR="00CF7C0A" w:rsidRPr="0034343C">
          <w:rPr>
            <w:rStyle w:val="Hyperlink"/>
            <w:noProof/>
            <w:lang w:val="en-IE"/>
          </w:rPr>
          <w:t>2.4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Testing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_Toc441598428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5</w:t>
        </w:r>
        <w:r w:rsidR="00CF7C0A">
          <w:rPr>
            <w:noProof/>
            <w:webHidden/>
          </w:rPr>
          <w:fldChar w:fldCharType="end"/>
        </w:r>
      </w:hyperlink>
    </w:p>
    <w:p w14:paraId="00A36475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29" w:history="1">
        <w:r w:rsidR="00CF7C0A" w:rsidRPr="0034343C">
          <w:rPr>
            <w:rStyle w:val="Hyperlink"/>
            <w:noProof/>
            <w:lang w:val="en-IE"/>
          </w:rPr>
          <w:t>2.5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Graphical User Interface (GUI) Layout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_Toc441598429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6</w:t>
        </w:r>
        <w:r w:rsidR="00CF7C0A">
          <w:rPr>
            <w:noProof/>
            <w:webHidden/>
          </w:rPr>
          <w:fldChar w:fldCharType="end"/>
        </w:r>
      </w:hyperlink>
    </w:p>
    <w:p w14:paraId="17519095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0" w:history="1">
        <w:r w:rsidR="00CF7C0A" w:rsidRPr="0034343C">
          <w:rPr>
            <w:rStyle w:val="Hyperlink"/>
            <w:noProof/>
            <w:lang w:val="en-IE"/>
          </w:rPr>
          <w:t>2.6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Customer testing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_Toc441598430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6</w:t>
        </w:r>
        <w:r w:rsidR="00CF7C0A">
          <w:rPr>
            <w:noProof/>
            <w:webHidden/>
          </w:rPr>
          <w:fldChar w:fldCharType="end"/>
        </w:r>
      </w:hyperlink>
    </w:p>
    <w:p w14:paraId="2F2460D3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1" w:history="1">
        <w:r w:rsidR="00CF7C0A" w:rsidRPr="0034343C">
          <w:rPr>
            <w:rStyle w:val="Hyperlink"/>
            <w:noProof/>
            <w:lang w:val="en-IE"/>
          </w:rPr>
          <w:t>2.7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Evaluation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_Toc441598431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6</w:t>
        </w:r>
        <w:r w:rsidR="00CF7C0A">
          <w:rPr>
            <w:noProof/>
            <w:webHidden/>
          </w:rPr>
          <w:fldChar w:fldCharType="end"/>
        </w:r>
      </w:hyperlink>
    </w:p>
    <w:p w14:paraId="21A34294" w14:textId="77777777" w:rsidR="00CF7C0A" w:rsidRDefault="004D5487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2" w:history="1">
        <w:r w:rsidR="00CF7C0A" w:rsidRPr="0034343C">
          <w:rPr>
            <w:rStyle w:val="Hyperlink"/>
            <w:noProof/>
            <w:lang w:val="en-IE"/>
          </w:rPr>
          <w:t>3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Conclusions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_Toc441598432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8</w:t>
        </w:r>
        <w:r w:rsidR="00CF7C0A">
          <w:rPr>
            <w:noProof/>
            <w:webHidden/>
          </w:rPr>
          <w:fldChar w:fldCharType="end"/>
        </w:r>
      </w:hyperlink>
    </w:p>
    <w:p w14:paraId="0F3DE147" w14:textId="77777777" w:rsidR="00CF7C0A" w:rsidRDefault="004D5487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3" w:history="1">
        <w:r w:rsidR="00CF7C0A" w:rsidRPr="0034343C">
          <w:rPr>
            <w:rStyle w:val="Hyperlink"/>
            <w:noProof/>
            <w:lang w:val="en-IE"/>
          </w:rPr>
          <w:t>4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Further development or research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_Toc441598433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9</w:t>
        </w:r>
        <w:r w:rsidR="00CF7C0A">
          <w:rPr>
            <w:noProof/>
            <w:webHidden/>
          </w:rPr>
          <w:fldChar w:fldCharType="end"/>
        </w:r>
      </w:hyperlink>
    </w:p>
    <w:p w14:paraId="53F810C9" w14:textId="77777777" w:rsidR="00CF7C0A" w:rsidRDefault="004D5487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4" w:history="1">
        <w:r w:rsidR="00CF7C0A" w:rsidRPr="0034343C">
          <w:rPr>
            <w:rStyle w:val="Hyperlink"/>
            <w:noProof/>
            <w:lang w:val="en-IE"/>
          </w:rPr>
          <w:t>5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</w:rPr>
          <w:t>References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_Toc441598434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10</w:t>
        </w:r>
        <w:r w:rsidR="00CF7C0A">
          <w:rPr>
            <w:noProof/>
            <w:webHidden/>
          </w:rPr>
          <w:fldChar w:fldCharType="end"/>
        </w:r>
      </w:hyperlink>
    </w:p>
    <w:p w14:paraId="6EA8C2C0" w14:textId="77777777" w:rsidR="00CF7C0A" w:rsidRDefault="004D5487">
      <w:pPr>
        <w:pStyle w:val="TOC1"/>
        <w:tabs>
          <w:tab w:val="left" w:pos="482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5" w:history="1">
        <w:r w:rsidR="00CF7C0A" w:rsidRPr="0034343C">
          <w:rPr>
            <w:rStyle w:val="Hyperlink"/>
            <w:noProof/>
            <w:lang w:val="en-IE"/>
          </w:rPr>
          <w:t>6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Appendix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_Toc441598435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11</w:t>
        </w:r>
        <w:r w:rsidR="00CF7C0A">
          <w:rPr>
            <w:noProof/>
            <w:webHidden/>
          </w:rPr>
          <w:fldChar w:fldCharType="end"/>
        </w:r>
      </w:hyperlink>
    </w:p>
    <w:p w14:paraId="5B442C18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6" w:history="1">
        <w:r w:rsidR="00CF7C0A" w:rsidRPr="0034343C">
          <w:rPr>
            <w:rStyle w:val="Hyperlink"/>
            <w:noProof/>
            <w:lang w:val="en-IE"/>
          </w:rPr>
          <w:t>6.1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Project Proposal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_Toc441598436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11</w:t>
        </w:r>
        <w:r w:rsidR="00CF7C0A">
          <w:rPr>
            <w:noProof/>
            <w:webHidden/>
          </w:rPr>
          <w:fldChar w:fldCharType="end"/>
        </w:r>
      </w:hyperlink>
    </w:p>
    <w:p w14:paraId="615C87BB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7" w:history="1">
        <w:r w:rsidR="00CF7C0A" w:rsidRPr="0034343C">
          <w:rPr>
            <w:rStyle w:val="Hyperlink"/>
            <w:noProof/>
            <w:lang w:val="en-IE"/>
          </w:rPr>
          <w:t>6.2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Project Plan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_Toc441598437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11</w:t>
        </w:r>
        <w:r w:rsidR="00CF7C0A">
          <w:rPr>
            <w:noProof/>
            <w:webHidden/>
          </w:rPr>
          <w:fldChar w:fldCharType="end"/>
        </w:r>
      </w:hyperlink>
    </w:p>
    <w:p w14:paraId="35D00A2B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8" w:history="1">
        <w:r w:rsidR="00CF7C0A" w:rsidRPr="0034343C">
          <w:rPr>
            <w:rStyle w:val="Hyperlink"/>
            <w:noProof/>
            <w:lang w:val="en-IE"/>
          </w:rPr>
          <w:t>6.3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Monthly Journals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_Toc441598438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11</w:t>
        </w:r>
        <w:r w:rsidR="00CF7C0A">
          <w:rPr>
            <w:noProof/>
            <w:webHidden/>
          </w:rPr>
          <w:fldChar w:fldCharType="end"/>
        </w:r>
      </w:hyperlink>
    </w:p>
    <w:p w14:paraId="0922E96B" w14:textId="77777777" w:rsidR="00CF7C0A" w:rsidRDefault="004D548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598439" w:history="1">
        <w:r w:rsidR="00CF7C0A" w:rsidRPr="0034343C">
          <w:rPr>
            <w:rStyle w:val="Hyperlink"/>
            <w:noProof/>
            <w:lang w:val="en-IE"/>
          </w:rPr>
          <w:t>6.4</w:t>
        </w:r>
        <w:r w:rsidR="00CF7C0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F7C0A" w:rsidRPr="0034343C">
          <w:rPr>
            <w:rStyle w:val="Hyperlink"/>
            <w:noProof/>
            <w:lang w:val="en-IE"/>
          </w:rPr>
          <w:t>Other Material Used</w:t>
        </w:r>
        <w:r w:rsidR="00CF7C0A">
          <w:rPr>
            <w:noProof/>
            <w:webHidden/>
          </w:rPr>
          <w:tab/>
        </w:r>
        <w:r w:rsidR="00CF7C0A">
          <w:rPr>
            <w:noProof/>
            <w:webHidden/>
          </w:rPr>
          <w:fldChar w:fldCharType="begin"/>
        </w:r>
        <w:r w:rsidR="00CF7C0A">
          <w:rPr>
            <w:noProof/>
            <w:webHidden/>
          </w:rPr>
          <w:instrText xml:space="preserve"> PAGEREF _Toc441598439 \h </w:instrText>
        </w:r>
        <w:r w:rsidR="00CF7C0A">
          <w:rPr>
            <w:noProof/>
            <w:webHidden/>
          </w:rPr>
        </w:r>
        <w:r w:rsidR="00CF7C0A">
          <w:rPr>
            <w:noProof/>
            <w:webHidden/>
          </w:rPr>
          <w:fldChar w:fldCharType="separate"/>
        </w:r>
        <w:r w:rsidR="00CF7C0A">
          <w:rPr>
            <w:noProof/>
            <w:webHidden/>
          </w:rPr>
          <w:t>11</w:t>
        </w:r>
        <w:r w:rsidR="00CF7C0A">
          <w:rPr>
            <w:noProof/>
            <w:webHidden/>
          </w:rPr>
          <w:fldChar w:fldCharType="end"/>
        </w:r>
      </w:hyperlink>
    </w:p>
    <w:p w14:paraId="684AF19C" w14:textId="77777777" w:rsidR="001D40D1" w:rsidRDefault="00F91AED" w:rsidP="001D40D1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  <w:bookmarkStart w:id="0" w:name="_Toc441598413"/>
      <w:r w:rsidR="009D1E0C" w:rsidRPr="009D1E0C">
        <w:rPr>
          <w:lang w:val="en-IE"/>
        </w:rPr>
        <w:t>Executive Summ</w:t>
      </w:r>
      <w:r w:rsidR="009D1E0C">
        <w:rPr>
          <w:lang w:val="en-IE"/>
        </w:rPr>
        <w:t>ary</w:t>
      </w:r>
      <w:bookmarkEnd w:id="0"/>
    </w:p>
    <w:p w14:paraId="684AF19D" w14:textId="77777777" w:rsidR="001D40D1" w:rsidRPr="00A70560" w:rsidRDefault="001D40D1" w:rsidP="001D40D1">
      <w:pPr>
        <w:rPr>
          <w:lang w:val="en-IE"/>
        </w:rPr>
      </w:pPr>
      <w:r w:rsidRPr="00F72AB1">
        <w:rPr>
          <w:lang w:val="en-IE"/>
        </w:rPr>
        <w:t xml:space="preserve">Maximum </w:t>
      </w:r>
      <w:r>
        <w:rPr>
          <w:lang w:val="en-IE"/>
        </w:rPr>
        <w:t>300</w:t>
      </w:r>
      <w:r w:rsidRPr="00F72AB1">
        <w:rPr>
          <w:lang w:val="en-IE"/>
        </w:rPr>
        <w:t xml:space="preserve"> words. The abstract should mention the problem being addressed, describe the </w:t>
      </w:r>
      <w:r w:rsidR="009D1E0C">
        <w:rPr>
          <w:lang w:val="en-IE"/>
        </w:rPr>
        <w:t>technical solution</w:t>
      </w:r>
      <w:r w:rsidRPr="00F72AB1">
        <w:rPr>
          <w:lang w:val="en-IE"/>
        </w:rPr>
        <w:t xml:space="preserve"> and briefly report the findin</w:t>
      </w:r>
      <w:r>
        <w:rPr>
          <w:lang w:val="en-IE"/>
        </w:rPr>
        <w:t xml:space="preserve">gs </w:t>
      </w:r>
      <w:r w:rsidR="009D1E0C">
        <w:rPr>
          <w:lang w:val="en-IE"/>
        </w:rPr>
        <w:t>of the evaluation</w:t>
      </w:r>
      <w:r>
        <w:rPr>
          <w:lang w:val="en-IE"/>
        </w:rPr>
        <w:t>.</w:t>
      </w:r>
    </w:p>
    <w:p w14:paraId="684AF19E" w14:textId="77777777" w:rsidR="00C40A76" w:rsidRDefault="00C40A76" w:rsidP="00F91AED">
      <w:pPr>
        <w:rPr>
          <w:lang w:val="en-IE"/>
        </w:rPr>
        <w:sectPr w:rsidR="00C40A76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684AF19F" w14:textId="77777777" w:rsidR="00011932" w:rsidRDefault="00011932" w:rsidP="00011932">
      <w:pPr>
        <w:pStyle w:val="Heading1"/>
        <w:rPr>
          <w:lang w:val="en-IE"/>
        </w:rPr>
      </w:pPr>
      <w:bookmarkStart w:id="1" w:name="_Toc441598414"/>
      <w:r w:rsidRPr="00011932">
        <w:rPr>
          <w:lang w:val="en-IE"/>
        </w:rPr>
        <w:lastRenderedPageBreak/>
        <w:t>Introduction</w:t>
      </w:r>
      <w:bookmarkEnd w:id="1"/>
    </w:p>
    <w:p w14:paraId="684AF1A0" w14:textId="77777777" w:rsidR="00A70560" w:rsidRPr="004D5487" w:rsidRDefault="00A70560" w:rsidP="00D3120E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This template for </w:t>
      </w:r>
      <w:r w:rsidR="009D1E0C" w:rsidRPr="004D5487">
        <w:rPr>
          <w:color w:val="0070C0"/>
          <w:lang w:val="en-IE"/>
        </w:rPr>
        <w:t>technical report</w:t>
      </w:r>
      <w:r w:rsidRPr="004D5487">
        <w:rPr>
          <w:color w:val="0070C0"/>
          <w:lang w:val="en-IE"/>
        </w:rPr>
        <w:t xml:space="preserve"> is provided for your convenience. It should be seen as a guide rather than a</w:t>
      </w:r>
      <w:r w:rsidR="00F077BB" w:rsidRPr="004D5487">
        <w:rPr>
          <w:color w:val="0070C0"/>
          <w:lang w:val="en-IE"/>
        </w:rPr>
        <w:t>n</w:t>
      </w:r>
      <w:r w:rsidRPr="004D5487">
        <w:rPr>
          <w:color w:val="0070C0"/>
          <w:lang w:val="en-IE"/>
        </w:rPr>
        <w:t xml:space="preserve"> obligatory form. Your individual </w:t>
      </w:r>
      <w:r w:rsidR="00F077BB" w:rsidRPr="004D5487">
        <w:rPr>
          <w:color w:val="0070C0"/>
          <w:lang w:val="en-IE"/>
        </w:rPr>
        <w:t>report</w:t>
      </w:r>
      <w:r w:rsidRPr="004D5487">
        <w:rPr>
          <w:color w:val="0070C0"/>
          <w:lang w:val="en-IE"/>
        </w:rPr>
        <w:t xml:space="preserve"> might require changes in terms of format or content (i.e., headings) or both.</w:t>
      </w:r>
    </w:p>
    <w:p w14:paraId="684AF1A1" w14:textId="77777777" w:rsidR="0027338D" w:rsidRPr="004D5487" w:rsidRDefault="0027338D" w:rsidP="00A70560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Print on one side of the paper only (this will be the right hand side when the pages are bound)</w:t>
      </w:r>
      <w:r w:rsidR="00F077BB" w:rsidRPr="004D5487">
        <w:rPr>
          <w:color w:val="0070C0"/>
          <w:lang w:val="en-IE"/>
        </w:rPr>
        <w:t>.</w:t>
      </w:r>
    </w:p>
    <w:p w14:paraId="684AF1A2" w14:textId="77777777" w:rsidR="00011932" w:rsidRDefault="00F077BB" w:rsidP="00011932">
      <w:pPr>
        <w:pStyle w:val="Heading2"/>
        <w:rPr>
          <w:lang w:val="en-IE"/>
        </w:rPr>
      </w:pPr>
      <w:bookmarkStart w:id="2" w:name="_Toc441598415"/>
      <w:r>
        <w:rPr>
          <w:lang w:val="en-IE"/>
        </w:rPr>
        <w:t>Background</w:t>
      </w:r>
      <w:bookmarkEnd w:id="2"/>
    </w:p>
    <w:p w14:paraId="684AF1A3" w14:textId="77777777" w:rsidR="00D3120E" w:rsidRPr="004D5487" w:rsidRDefault="00F077BB" w:rsidP="00D3120E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Why?</w:t>
      </w:r>
    </w:p>
    <w:p w14:paraId="684AF1A4" w14:textId="77777777" w:rsidR="00D3120E" w:rsidRDefault="00F077BB" w:rsidP="00011932">
      <w:pPr>
        <w:pStyle w:val="Heading2"/>
        <w:rPr>
          <w:lang w:val="en-IE"/>
        </w:rPr>
      </w:pPr>
      <w:bookmarkStart w:id="3" w:name="_Toc441598416"/>
      <w:r>
        <w:rPr>
          <w:lang w:val="en-IE"/>
        </w:rPr>
        <w:t>Aims</w:t>
      </w:r>
      <w:bookmarkEnd w:id="3"/>
    </w:p>
    <w:p w14:paraId="684AF1A5" w14:textId="77777777" w:rsidR="00F077BB" w:rsidRPr="004D5487" w:rsidRDefault="00F077BB" w:rsidP="00D3120E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What?</w:t>
      </w:r>
      <w:r w:rsidR="00011932" w:rsidRPr="004D5487">
        <w:rPr>
          <w:color w:val="0070C0"/>
          <w:lang w:val="en-IE"/>
        </w:rPr>
        <w:t xml:space="preserve"> </w:t>
      </w:r>
    </w:p>
    <w:p w14:paraId="684AF1A6" w14:textId="77777777" w:rsidR="00F077BB" w:rsidRDefault="00F077BB" w:rsidP="00F077BB">
      <w:pPr>
        <w:pStyle w:val="Heading2"/>
        <w:rPr>
          <w:lang w:val="en-IE"/>
        </w:rPr>
      </w:pPr>
      <w:bookmarkStart w:id="4" w:name="_Toc441598417"/>
      <w:r>
        <w:rPr>
          <w:lang w:val="en-IE"/>
        </w:rPr>
        <w:t>Technologies</w:t>
      </w:r>
      <w:bookmarkEnd w:id="4"/>
    </w:p>
    <w:p w14:paraId="684AF1A7" w14:textId="77777777" w:rsidR="00011932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How? - Brief description of the technologies used in the project. Do not copy &amp; paste descriptions from websites here, but describe what it is and how it contributes to your project.</w:t>
      </w:r>
    </w:p>
    <w:p w14:paraId="684AF1A8" w14:textId="77777777" w:rsidR="00F077BB" w:rsidRPr="00F077BB" w:rsidRDefault="00F077BB" w:rsidP="00D23FCC">
      <w:pPr>
        <w:pStyle w:val="Heading2"/>
        <w:rPr>
          <w:lang w:val="en-IE"/>
        </w:rPr>
      </w:pPr>
      <w:bookmarkStart w:id="5" w:name="_Toc441598418"/>
      <w:r w:rsidRPr="00F077BB">
        <w:rPr>
          <w:lang w:val="en-IE"/>
        </w:rPr>
        <w:t>Structure</w:t>
      </w:r>
      <w:bookmarkEnd w:id="5"/>
    </w:p>
    <w:p w14:paraId="684AF1A9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Brief overview of each chapter</w:t>
      </w:r>
    </w:p>
    <w:p w14:paraId="684AF1AA" w14:textId="77777777" w:rsidR="00F077BB" w:rsidRPr="00F077BB" w:rsidRDefault="00F077BB" w:rsidP="00D23FCC">
      <w:pPr>
        <w:pStyle w:val="Heading1"/>
        <w:rPr>
          <w:lang w:val="en-IE"/>
        </w:rPr>
      </w:pPr>
      <w:bookmarkStart w:id="6" w:name="_Toc441598419"/>
      <w:r w:rsidRPr="00F077BB">
        <w:rPr>
          <w:lang w:val="en-IE"/>
        </w:rPr>
        <w:t>System</w:t>
      </w:r>
      <w:bookmarkEnd w:id="6"/>
    </w:p>
    <w:p w14:paraId="684AF1AB" w14:textId="77777777" w:rsidR="00F077BB" w:rsidRDefault="00F077BB" w:rsidP="00D23FCC">
      <w:pPr>
        <w:pStyle w:val="Heading2"/>
        <w:rPr>
          <w:lang w:val="en-IE"/>
        </w:rPr>
      </w:pPr>
      <w:bookmarkStart w:id="7" w:name="_Toc441598420"/>
      <w:r w:rsidRPr="00F077BB">
        <w:rPr>
          <w:lang w:val="en-IE"/>
        </w:rPr>
        <w:t>Requirements</w:t>
      </w:r>
      <w:bookmarkEnd w:id="7"/>
    </w:p>
    <w:p w14:paraId="684AF1AC" w14:textId="77777777" w:rsidR="00D23FCC" w:rsidRPr="004D5487" w:rsidRDefault="00D23FCC" w:rsidP="00D23FCC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This section will be similar to your original requirements specification. Requirements have probably evolved somewhat since. Where this is the case explain what changed and why.</w:t>
      </w:r>
    </w:p>
    <w:p w14:paraId="684AF1AD" w14:textId="77777777" w:rsidR="00F077BB" w:rsidRPr="00F077BB" w:rsidRDefault="00D23FCC" w:rsidP="00D23FCC">
      <w:pPr>
        <w:pStyle w:val="Heading3"/>
        <w:rPr>
          <w:lang w:val="en-IE"/>
        </w:rPr>
      </w:pPr>
      <w:bookmarkStart w:id="8" w:name="_Toc441598421"/>
      <w:r>
        <w:rPr>
          <w:lang w:val="en-IE"/>
        </w:rPr>
        <w:t>F</w:t>
      </w:r>
      <w:r w:rsidR="00F077BB" w:rsidRPr="00F077BB">
        <w:rPr>
          <w:lang w:val="en-IE"/>
        </w:rPr>
        <w:t>unctional requirements</w:t>
      </w:r>
      <w:bookmarkEnd w:id="8"/>
    </w:p>
    <w:p w14:paraId="684AF1AE" w14:textId="77777777" w:rsidR="00F077BB" w:rsidRPr="00F077BB" w:rsidRDefault="00F077BB" w:rsidP="00D23FCC">
      <w:pPr>
        <w:pStyle w:val="Heading3"/>
        <w:rPr>
          <w:lang w:val="en-IE"/>
        </w:rPr>
      </w:pPr>
      <w:bookmarkStart w:id="9" w:name="_Toc441598422"/>
      <w:r w:rsidRPr="00F077BB">
        <w:rPr>
          <w:lang w:val="en-IE"/>
        </w:rPr>
        <w:t>Data requirements</w:t>
      </w:r>
      <w:bookmarkEnd w:id="9"/>
    </w:p>
    <w:p w14:paraId="684AF1AF" w14:textId="77777777" w:rsidR="00F077BB" w:rsidRPr="00F077BB" w:rsidRDefault="00F077BB" w:rsidP="00D23FCC">
      <w:pPr>
        <w:pStyle w:val="Heading3"/>
        <w:rPr>
          <w:lang w:val="en-IE"/>
        </w:rPr>
      </w:pPr>
      <w:bookmarkStart w:id="10" w:name="_Toc441598423"/>
      <w:r w:rsidRPr="00F077BB">
        <w:rPr>
          <w:lang w:val="en-IE"/>
        </w:rPr>
        <w:t>User requirements</w:t>
      </w:r>
      <w:bookmarkEnd w:id="10"/>
    </w:p>
    <w:p w14:paraId="684AF1B0" w14:textId="77777777" w:rsidR="00F077BB" w:rsidRPr="00F077BB" w:rsidRDefault="00F077BB" w:rsidP="00D23FCC">
      <w:pPr>
        <w:pStyle w:val="Heading3"/>
        <w:rPr>
          <w:lang w:val="en-IE"/>
        </w:rPr>
      </w:pPr>
      <w:bookmarkStart w:id="11" w:name="_Toc441598424"/>
      <w:r w:rsidRPr="00F077BB">
        <w:rPr>
          <w:lang w:val="en-IE"/>
        </w:rPr>
        <w:t>Environmental requirements</w:t>
      </w:r>
      <w:bookmarkEnd w:id="11"/>
    </w:p>
    <w:p w14:paraId="684AF1B1" w14:textId="77777777" w:rsidR="00F077BB" w:rsidRPr="00F077BB" w:rsidRDefault="00F077BB" w:rsidP="00D23FCC">
      <w:pPr>
        <w:pStyle w:val="Heading3"/>
        <w:rPr>
          <w:lang w:val="en-IE"/>
        </w:rPr>
      </w:pPr>
      <w:bookmarkStart w:id="12" w:name="_Toc441598425"/>
      <w:r w:rsidRPr="00F077BB">
        <w:rPr>
          <w:lang w:val="en-IE"/>
        </w:rPr>
        <w:t>Usability requirements</w:t>
      </w:r>
      <w:bookmarkEnd w:id="12"/>
    </w:p>
    <w:p w14:paraId="684AF1B2" w14:textId="77777777" w:rsidR="00F077BB" w:rsidRPr="00F077BB" w:rsidRDefault="00F077BB" w:rsidP="00D23FCC">
      <w:pPr>
        <w:pStyle w:val="Heading2"/>
        <w:rPr>
          <w:lang w:val="en-IE"/>
        </w:rPr>
      </w:pPr>
      <w:bookmarkStart w:id="13" w:name="_Toc441598426"/>
      <w:r w:rsidRPr="00F077BB">
        <w:rPr>
          <w:lang w:val="en-IE"/>
        </w:rPr>
        <w:t>Design and Architecture</w:t>
      </w:r>
      <w:bookmarkEnd w:id="13"/>
    </w:p>
    <w:p w14:paraId="684AF1B3" w14:textId="77777777" w:rsidR="00D23FCC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Describe the design, system architecture and components used. Describe the main algorithms used in the project. (Note use standard mathematical notations if applicable).</w:t>
      </w:r>
    </w:p>
    <w:p w14:paraId="684AF1B4" w14:textId="77777777" w:rsidR="00F077BB" w:rsidRPr="004D5487" w:rsidRDefault="00D23FCC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An architecture diagram may be useful. In case of a distributed system, it may be useful to describe functions and/or data structures in each component separately. </w:t>
      </w:r>
      <w:r w:rsidR="00F077BB" w:rsidRPr="004D5487">
        <w:rPr>
          <w:color w:val="0070C0"/>
          <w:lang w:val="en-IE"/>
        </w:rPr>
        <w:t xml:space="preserve"> </w:t>
      </w:r>
    </w:p>
    <w:p w14:paraId="684AF1B5" w14:textId="77777777" w:rsidR="00F077BB" w:rsidRPr="00F077BB" w:rsidRDefault="00F077BB" w:rsidP="00D23FCC">
      <w:pPr>
        <w:pStyle w:val="Heading2"/>
        <w:rPr>
          <w:lang w:val="en-IE"/>
        </w:rPr>
      </w:pPr>
      <w:bookmarkStart w:id="14" w:name="_Toc441598427"/>
      <w:r w:rsidRPr="00F077BB">
        <w:rPr>
          <w:lang w:val="en-IE"/>
        </w:rPr>
        <w:t>Implementation</w:t>
      </w:r>
      <w:bookmarkEnd w:id="14"/>
    </w:p>
    <w:p w14:paraId="684AF1B6" w14:textId="614BC1C1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Describe the main </w:t>
      </w:r>
      <w:r w:rsidR="004D5487">
        <w:rPr>
          <w:color w:val="0070C0"/>
          <w:lang w:val="en-IE"/>
        </w:rPr>
        <w:t>algorithms/</w:t>
      </w:r>
      <w:r w:rsidRPr="004D5487">
        <w:rPr>
          <w:color w:val="0070C0"/>
          <w:lang w:val="en-IE"/>
        </w:rPr>
        <w:t>classes/functions used in the code</w:t>
      </w:r>
      <w:r w:rsidR="00D23FCC" w:rsidRPr="004D5487">
        <w:rPr>
          <w:color w:val="0070C0"/>
          <w:lang w:val="en-IE"/>
        </w:rPr>
        <w:t>. Consider to show and explain interesting code snippets where appropriate.</w:t>
      </w:r>
    </w:p>
    <w:p w14:paraId="3949D69F" w14:textId="77777777" w:rsidR="004D5487" w:rsidRDefault="004D5487" w:rsidP="004D5487">
      <w:pPr>
        <w:pStyle w:val="Heading2"/>
        <w:rPr>
          <w:lang w:val="en-IE"/>
        </w:rPr>
      </w:pPr>
      <w:bookmarkStart w:id="15" w:name="_Toc441598428"/>
      <w:bookmarkStart w:id="16" w:name="_Toc441598429"/>
      <w:r w:rsidRPr="00F077BB">
        <w:rPr>
          <w:lang w:val="en-IE"/>
        </w:rPr>
        <w:t>Graphical User Interface (GUI) Layout</w:t>
      </w:r>
      <w:bookmarkEnd w:id="16"/>
    </w:p>
    <w:p w14:paraId="60BB5BA4" w14:textId="77777777" w:rsidR="004D5487" w:rsidRPr="004D5487" w:rsidRDefault="004D5487" w:rsidP="004D5487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Provide screenshots of key screens and explain.</w:t>
      </w:r>
    </w:p>
    <w:p w14:paraId="684AF1B7" w14:textId="77777777" w:rsidR="00F077BB" w:rsidRPr="00F077BB" w:rsidRDefault="00F077BB" w:rsidP="00D23FCC">
      <w:pPr>
        <w:pStyle w:val="Heading2"/>
        <w:rPr>
          <w:lang w:val="en-IE"/>
        </w:rPr>
      </w:pPr>
      <w:r w:rsidRPr="00F077BB">
        <w:rPr>
          <w:lang w:val="en-IE"/>
        </w:rPr>
        <w:t>Testing</w:t>
      </w:r>
      <w:bookmarkEnd w:id="15"/>
    </w:p>
    <w:p w14:paraId="684AF1B8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Describe any testing tools, test plans and test specifications used in the project</w:t>
      </w:r>
    </w:p>
    <w:p w14:paraId="684AF1BB" w14:textId="77777777" w:rsidR="00F077BB" w:rsidRDefault="00F077BB" w:rsidP="00D23FCC">
      <w:pPr>
        <w:pStyle w:val="Heading2"/>
        <w:rPr>
          <w:lang w:val="en-IE"/>
        </w:rPr>
      </w:pPr>
      <w:bookmarkStart w:id="17" w:name="_Toc441598430"/>
      <w:r w:rsidRPr="00F077BB">
        <w:rPr>
          <w:lang w:val="en-IE"/>
        </w:rPr>
        <w:t>Customer testing</w:t>
      </w:r>
      <w:bookmarkEnd w:id="17"/>
    </w:p>
    <w:p w14:paraId="684AF1BC" w14:textId="77777777" w:rsidR="00916066" w:rsidRPr="004D5487" w:rsidRDefault="00916066" w:rsidP="00916066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Provide evidence for and results of customer testing. This may include ratings or quotes from the customer.</w:t>
      </w:r>
    </w:p>
    <w:p w14:paraId="684AF1BD" w14:textId="77777777" w:rsidR="00F077BB" w:rsidRPr="00F077BB" w:rsidRDefault="00F077BB" w:rsidP="00D23FCC">
      <w:pPr>
        <w:pStyle w:val="Heading2"/>
        <w:rPr>
          <w:lang w:val="en-IE"/>
        </w:rPr>
      </w:pPr>
      <w:bookmarkStart w:id="18" w:name="_Toc441598431"/>
      <w:r w:rsidRPr="00F077BB">
        <w:rPr>
          <w:lang w:val="en-IE"/>
        </w:rPr>
        <w:t>Evaluation</w:t>
      </w:r>
      <w:bookmarkEnd w:id="18"/>
    </w:p>
    <w:p w14:paraId="684AF1BE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How was the system evaluated and what are the results</w:t>
      </w:r>
      <w:r w:rsidR="00916066" w:rsidRPr="004D5487">
        <w:rPr>
          <w:color w:val="0070C0"/>
          <w:lang w:val="en-IE"/>
        </w:rPr>
        <w:t>? In many cases this will include usage data and user feedback. It may also include performance evaluations, scalability, correctness, etc. depending on the focus of the project.</w:t>
      </w:r>
    </w:p>
    <w:p w14:paraId="684AF1BF" w14:textId="77777777" w:rsidR="00916066" w:rsidRPr="004D5487" w:rsidRDefault="00916066" w:rsidP="00916066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Quantative results may be reported in tables or figures. Note that tables have their caption above the table and need to be cross referenced in the text (see </w:t>
      </w:r>
      <w:r w:rsidRPr="004D5487">
        <w:rPr>
          <w:color w:val="0070C0"/>
          <w:lang w:val="en-IE"/>
        </w:rPr>
        <w:fldChar w:fldCharType="begin"/>
      </w:r>
      <w:r w:rsidRPr="004D5487">
        <w:rPr>
          <w:color w:val="0070C0"/>
          <w:lang w:val="en-IE"/>
        </w:rPr>
        <w:instrText xml:space="preserve"> REF _Ref189971541 \h </w:instrText>
      </w:r>
      <w:r w:rsidRPr="004D5487">
        <w:rPr>
          <w:color w:val="0070C0"/>
          <w:lang w:val="en-IE"/>
        </w:rPr>
      </w:r>
      <w:r w:rsidRPr="004D5487">
        <w:rPr>
          <w:color w:val="0070C0"/>
          <w:lang w:val="en-IE"/>
        </w:rPr>
        <w:fldChar w:fldCharType="separate"/>
      </w:r>
      <w:r w:rsidR="00793383" w:rsidRPr="004D5487">
        <w:rPr>
          <w:b/>
          <w:bCs/>
          <w:color w:val="0070C0"/>
        </w:rPr>
        <w:t>Error! Reference source not found.</w:t>
      </w:r>
      <w:r w:rsidRPr="004D5487">
        <w:rPr>
          <w:color w:val="0070C0"/>
          <w:lang w:val="en-IE"/>
        </w:rPr>
        <w:fldChar w:fldCharType="end"/>
      </w:r>
      <w:r w:rsidRPr="004D5487">
        <w:rPr>
          <w:color w:val="0070C0"/>
          <w:lang w:val="en-IE"/>
        </w:rPr>
        <w:t>). In many cases, tables are better to read if you skip the vertical lines.</w:t>
      </w:r>
    </w:p>
    <w:p w14:paraId="684AF1C0" w14:textId="77777777" w:rsidR="00916066" w:rsidRDefault="00916066" w:rsidP="0091606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>: Performance with and without caching</w:t>
      </w:r>
    </w:p>
    <w:tbl>
      <w:tblPr>
        <w:tblStyle w:val="TableGrid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648"/>
        <w:gridCol w:w="636"/>
        <w:gridCol w:w="684"/>
        <w:gridCol w:w="684"/>
        <w:gridCol w:w="684"/>
      </w:tblGrid>
      <w:tr w:rsidR="001372D8" w14:paraId="684AF1C7" w14:textId="77777777" w:rsidTr="001372D8">
        <w:trPr>
          <w:cantSplit/>
          <w:trHeight w:val="2500"/>
          <w:jc w:val="center"/>
        </w:trPr>
        <w:tc>
          <w:tcPr>
            <w:tcW w:w="1470" w:type="dxa"/>
            <w:vAlign w:val="bottom"/>
          </w:tcPr>
          <w:p w14:paraId="684AF1C1" w14:textId="77777777" w:rsidR="001372D8" w:rsidRPr="007A3709" w:rsidRDefault="001372D8" w:rsidP="0090009B">
            <w:pPr>
              <w:jc w:val="center"/>
              <w:rPr>
                <w:b/>
                <w:lang w:val="en-IE"/>
              </w:rPr>
            </w:pPr>
          </w:p>
        </w:tc>
        <w:tc>
          <w:tcPr>
            <w:tcW w:w="648" w:type="dxa"/>
            <w:textDirection w:val="btLr"/>
          </w:tcPr>
          <w:p w14:paraId="684AF1C2" w14:textId="77777777"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14:paraId="684AF1C3" w14:textId="77777777"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14:paraId="684AF1C4" w14:textId="77777777"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Std.-Deviation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14:paraId="684AF1C5" w14:textId="77777777"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Std.-Deviation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14:paraId="684AF1C6" w14:textId="77777777"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p</w:t>
            </w:r>
          </w:p>
        </w:tc>
      </w:tr>
      <w:tr w:rsidR="001372D8" w14:paraId="684AF1CE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684AF1C8" w14:textId="77777777"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Records</w:t>
            </w:r>
          </w:p>
        </w:tc>
        <w:tc>
          <w:tcPr>
            <w:tcW w:w="648" w:type="dxa"/>
            <w:vAlign w:val="center"/>
          </w:tcPr>
          <w:p w14:paraId="684AF1C9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684AF1CA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684AF1CB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684AF1CC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684AF1CD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14:paraId="684AF1D5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684AF1CF" w14:textId="77777777"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Data (GB)</w:t>
            </w:r>
          </w:p>
        </w:tc>
        <w:tc>
          <w:tcPr>
            <w:tcW w:w="648" w:type="dxa"/>
            <w:vAlign w:val="center"/>
          </w:tcPr>
          <w:p w14:paraId="684AF1D0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684AF1D1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684AF1D2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684AF1D3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684AF1D4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14:paraId="684AF1DC" w14:textId="77777777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14:paraId="684AF1D6" w14:textId="77777777"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Speed</w:t>
            </w:r>
          </w:p>
        </w:tc>
        <w:tc>
          <w:tcPr>
            <w:tcW w:w="648" w:type="dxa"/>
            <w:vAlign w:val="center"/>
          </w:tcPr>
          <w:p w14:paraId="684AF1D7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14:paraId="684AF1D8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14:paraId="684AF1D9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14:paraId="684AF1DA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14:paraId="684AF1DB" w14:textId="77777777"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</w:tbl>
    <w:p w14:paraId="684AF1DD" w14:textId="77777777" w:rsidR="00916066" w:rsidRDefault="00916066" w:rsidP="00916066">
      <w:pPr>
        <w:rPr>
          <w:lang w:val="en-IE"/>
        </w:rPr>
      </w:pPr>
    </w:p>
    <w:p w14:paraId="684AF1DE" w14:textId="77777777" w:rsidR="00916066" w:rsidRPr="004D5487" w:rsidRDefault="00916066" w:rsidP="00916066">
      <w:pPr>
        <w:rPr>
          <w:color w:val="0070C0"/>
          <w:lang w:val="en-IE"/>
        </w:rPr>
      </w:pPr>
      <w:r>
        <w:rPr>
          <w:lang w:val="en-IE"/>
        </w:rPr>
        <w:br w:type="page"/>
      </w:r>
      <w:r w:rsidRPr="004D5487">
        <w:rPr>
          <w:color w:val="0070C0"/>
          <w:lang w:val="en-IE"/>
        </w:rPr>
        <w:t xml:space="preserve">Figures have their caption below the figure as shown in </w:t>
      </w:r>
      <w:r w:rsidRPr="004D5487">
        <w:rPr>
          <w:color w:val="0070C0"/>
          <w:lang w:val="en-IE"/>
        </w:rPr>
        <w:fldChar w:fldCharType="begin"/>
      </w:r>
      <w:r w:rsidRPr="004D5487">
        <w:rPr>
          <w:color w:val="0070C0"/>
          <w:lang w:val="en-IE"/>
        </w:rPr>
        <w:instrText xml:space="preserve"> REF _Ref189972014 \h </w:instrText>
      </w:r>
      <w:r w:rsidRPr="004D5487">
        <w:rPr>
          <w:color w:val="0070C0"/>
          <w:lang w:val="en-IE"/>
        </w:rPr>
      </w:r>
      <w:r w:rsidRPr="004D5487">
        <w:rPr>
          <w:color w:val="0070C0"/>
          <w:lang w:val="en-IE"/>
        </w:rPr>
        <w:fldChar w:fldCharType="separate"/>
      </w:r>
      <w:r w:rsidR="00793383" w:rsidRPr="004D5487">
        <w:rPr>
          <w:b/>
          <w:bCs/>
          <w:color w:val="0070C0"/>
        </w:rPr>
        <w:t>Error! Reference source not found.</w:t>
      </w:r>
      <w:r w:rsidRPr="004D5487">
        <w:rPr>
          <w:color w:val="0070C0"/>
          <w:lang w:val="en-IE"/>
        </w:rPr>
        <w:fldChar w:fldCharType="end"/>
      </w:r>
      <w:r w:rsidRPr="004D5487">
        <w:rPr>
          <w:color w:val="0070C0"/>
          <w:lang w:val="en-IE"/>
        </w:rPr>
        <w:t>. Make sure that if you use colour, the figure is still readable when printed in black &amp; white, e.g., by using additional symbols, patterns, etc.</w:t>
      </w:r>
    </w:p>
    <w:p w14:paraId="684AF1DF" w14:textId="77777777" w:rsidR="00916066" w:rsidRDefault="00916066" w:rsidP="00916066">
      <w:pPr>
        <w:keepNext/>
        <w:jc w:val="center"/>
      </w:pPr>
      <w:r>
        <w:rPr>
          <w:noProof/>
          <w:lang w:val="en-IE" w:eastAsia="en-IE"/>
        </w:rPr>
        <w:drawing>
          <wp:inline distT="0" distB="0" distL="0" distR="0" wp14:anchorId="684AF1F8" wp14:editId="684AF1F9">
            <wp:extent cx="4257675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F1E0" w14:textId="77777777" w:rsidR="00916066" w:rsidRPr="007A3709" w:rsidRDefault="00916066" w:rsidP="00916066">
      <w:pPr>
        <w:pStyle w:val="Caption"/>
        <w:jc w:val="left"/>
        <w:rPr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 xml:space="preserve">: </w:t>
      </w:r>
      <w:r w:rsidRPr="002B399C">
        <w:t>Learning gain across different experimental groups</w:t>
      </w:r>
    </w:p>
    <w:p w14:paraId="684AF1E1" w14:textId="77777777" w:rsidR="00916066" w:rsidRPr="00F077BB" w:rsidRDefault="00916066" w:rsidP="00F077BB">
      <w:pPr>
        <w:rPr>
          <w:lang w:val="en-IE"/>
        </w:rPr>
      </w:pPr>
    </w:p>
    <w:p w14:paraId="684AF1E2" w14:textId="77777777" w:rsidR="00F077BB" w:rsidRPr="00F077BB" w:rsidRDefault="00F077BB" w:rsidP="00916066">
      <w:pPr>
        <w:pStyle w:val="Heading1"/>
        <w:rPr>
          <w:lang w:val="en-IE"/>
        </w:rPr>
      </w:pPr>
      <w:bookmarkStart w:id="19" w:name="_Toc441598432"/>
      <w:r w:rsidRPr="00F077BB">
        <w:rPr>
          <w:lang w:val="en-IE"/>
        </w:rPr>
        <w:t>Conclusions</w:t>
      </w:r>
      <w:bookmarkEnd w:id="19"/>
    </w:p>
    <w:p w14:paraId="684AF1E3" w14:textId="77777777" w:rsidR="00F077BB" w:rsidRPr="004D5487" w:rsidRDefault="00F077BB" w:rsidP="00F077BB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Describe the advantages/disadvantages, opportunities and limits of the project.</w:t>
      </w:r>
    </w:p>
    <w:p w14:paraId="684AF1E4" w14:textId="77777777" w:rsidR="00F077BB" w:rsidRDefault="00F077BB" w:rsidP="00916066">
      <w:pPr>
        <w:pStyle w:val="Heading1"/>
        <w:rPr>
          <w:lang w:val="en-IE"/>
        </w:rPr>
      </w:pPr>
      <w:bookmarkStart w:id="20" w:name="_Toc441598433"/>
      <w:r w:rsidRPr="00F077BB">
        <w:rPr>
          <w:lang w:val="en-IE"/>
        </w:rPr>
        <w:t>Further development or research</w:t>
      </w:r>
      <w:bookmarkEnd w:id="20"/>
    </w:p>
    <w:p w14:paraId="684AF1E5" w14:textId="77777777" w:rsidR="00700CAD" w:rsidRPr="004D5487" w:rsidRDefault="00700CAD" w:rsidP="00700CAD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With more resources, where could the results of this project lead to?</w:t>
      </w:r>
    </w:p>
    <w:p w14:paraId="684AF1E6" w14:textId="77777777" w:rsidR="00F077BB" w:rsidRDefault="001372D8" w:rsidP="001372D8">
      <w:pPr>
        <w:pStyle w:val="Heading1"/>
        <w:rPr>
          <w:lang w:val="en-IE"/>
        </w:rPr>
      </w:pPr>
      <w:bookmarkStart w:id="21" w:name="_Toc441598434"/>
      <w:r w:rsidRPr="001372D8">
        <w:t>References</w:t>
      </w:r>
      <w:bookmarkEnd w:id="21"/>
    </w:p>
    <w:p w14:paraId="684AF1E7" w14:textId="77777777" w:rsidR="001372D8" w:rsidRPr="004D5487" w:rsidRDefault="001372D8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It is recommended that students use the APA, Berkeley, Harvard or other internationally approved style. Here is an example of the APA citation style:</w:t>
      </w:r>
    </w:p>
    <w:p w14:paraId="684AF1E8" w14:textId="77777777" w:rsidR="001372D8" w:rsidRPr="004D5487" w:rsidRDefault="001372D8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 xml:space="preserve">Wilcox, R. V. (1991). Shifting roles and synthetic women in Star Trek: The Next Generation. </w:t>
      </w:r>
      <w:r w:rsidRPr="004D5487">
        <w:rPr>
          <w:i/>
          <w:iCs/>
          <w:color w:val="0070C0"/>
          <w:lang w:val="en-IE"/>
        </w:rPr>
        <w:t>Studies in Popular Culture, 13</w:t>
      </w:r>
      <w:r w:rsidRPr="004D5487">
        <w:rPr>
          <w:color w:val="0070C0"/>
          <w:lang w:val="en-IE"/>
        </w:rPr>
        <w:t>(2), 53-65.</w:t>
      </w:r>
    </w:p>
    <w:p w14:paraId="684AF1E9" w14:textId="77777777" w:rsidR="001372D8" w:rsidRPr="004D5487" w:rsidRDefault="001372D8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In the text this article can be cited as “Wilcox (1991)” or “(Wilkox, 1991)”.</w:t>
      </w:r>
    </w:p>
    <w:p w14:paraId="684AF1EA" w14:textId="77777777" w:rsidR="001372D8" w:rsidRPr="004D5487" w:rsidRDefault="001372D8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References to web sites must include the access dates.</w:t>
      </w:r>
    </w:p>
    <w:p w14:paraId="684AF1EB" w14:textId="77777777" w:rsidR="00700CAD" w:rsidRPr="004D5487" w:rsidRDefault="00700CAD" w:rsidP="001372D8">
      <w:pPr>
        <w:rPr>
          <w:color w:val="0070C0"/>
          <w:lang w:val="en-IE"/>
        </w:rPr>
      </w:pPr>
      <w:r w:rsidRPr="004D5487">
        <w:rPr>
          <w:color w:val="0070C0"/>
          <w:lang w:val="en-IE"/>
        </w:rPr>
        <w:t>The library provides a study guide on Harvard style referencing.</w:t>
      </w:r>
    </w:p>
    <w:p w14:paraId="684AF1EC" w14:textId="77777777" w:rsidR="001372D8" w:rsidRPr="001372D8" w:rsidRDefault="001372D8" w:rsidP="001372D8">
      <w:pPr>
        <w:rPr>
          <w:lang w:val="en-IE"/>
        </w:rPr>
      </w:pPr>
    </w:p>
    <w:p w14:paraId="684AF1ED" w14:textId="77777777" w:rsidR="00F077BB" w:rsidRPr="00F077BB" w:rsidRDefault="00F077BB" w:rsidP="001372D8">
      <w:pPr>
        <w:pStyle w:val="Heading1"/>
        <w:rPr>
          <w:lang w:val="en-IE"/>
        </w:rPr>
      </w:pPr>
      <w:bookmarkStart w:id="22" w:name="_Toc441598435"/>
      <w:r w:rsidRPr="00F077BB">
        <w:rPr>
          <w:lang w:val="en-IE"/>
        </w:rPr>
        <w:t>Appendix</w:t>
      </w:r>
      <w:bookmarkEnd w:id="22"/>
    </w:p>
    <w:p w14:paraId="684AF1EE" w14:textId="77777777" w:rsidR="00F077BB" w:rsidRPr="00F077BB" w:rsidRDefault="00F077BB" w:rsidP="001372D8">
      <w:pPr>
        <w:pStyle w:val="Heading2"/>
        <w:rPr>
          <w:lang w:val="en-IE"/>
        </w:rPr>
      </w:pPr>
      <w:bookmarkStart w:id="23" w:name="_Toc441598436"/>
      <w:r w:rsidRPr="00F077BB">
        <w:rPr>
          <w:lang w:val="en-IE"/>
        </w:rPr>
        <w:t>Project Proposal</w:t>
      </w:r>
      <w:bookmarkEnd w:id="23"/>
    </w:p>
    <w:p w14:paraId="684AF1EF" w14:textId="77777777" w:rsidR="00F077BB" w:rsidRPr="00F077BB" w:rsidRDefault="00F077BB" w:rsidP="001372D8">
      <w:pPr>
        <w:pStyle w:val="Heading2"/>
        <w:rPr>
          <w:lang w:val="en-IE"/>
        </w:rPr>
      </w:pPr>
      <w:bookmarkStart w:id="24" w:name="_Toc441598437"/>
      <w:r w:rsidRPr="00F077BB">
        <w:rPr>
          <w:lang w:val="en-IE"/>
        </w:rPr>
        <w:t>Project Plan</w:t>
      </w:r>
      <w:bookmarkEnd w:id="24"/>
    </w:p>
    <w:p w14:paraId="684AF1F1" w14:textId="22C9ED9F" w:rsidR="00F077BB" w:rsidRPr="00F077BB" w:rsidRDefault="00F077BB" w:rsidP="001372D8">
      <w:pPr>
        <w:pStyle w:val="Heading2"/>
        <w:rPr>
          <w:lang w:val="en-IE"/>
        </w:rPr>
      </w:pPr>
      <w:bookmarkStart w:id="25" w:name="_Toc441598438"/>
      <w:r w:rsidRPr="00F077BB">
        <w:rPr>
          <w:lang w:val="en-IE"/>
        </w:rPr>
        <w:t xml:space="preserve">Monthly </w:t>
      </w:r>
      <w:r w:rsidR="001372D8">
        <w:rPr>
          <w:lang w:val="en-IE"/>
        </w:rPr>
        <w:t>Journal</w:t>
      </w:r>
      <w:r w:rsidR="00906063">
        <w:rPr>
          <w:lang w:val="en-IE"/>
        </w:rPr>
        <w:t>s</w:t>
      </w:r>
      <w:bookmarkEnd w:id="25"/>
    </w:p>
    <w:p w14:paraId="684AF1F2" w14:textId="77777777" w:rsidR="00F077BB" w:rsidRPr="00F077BB" w:rsidRDefault="001372D8" w:rsidP="001372D8">
      <w:pPr>
        <w:pStyle w:val="Heading2"/>
        <w:rPr>
          <w:lang w:val="en-IE"/>
        </w:rPr>
      </w:pPr>
      <w:bookmarkStart w:id="26" w:name="_Toc441598439"/>
      <w:r>
        <w:rPr>
          <w:lang w:val="en-IE"/>
        </w:rPr>
        <w:t>Other M</w:t>
      </w:r>
      <w:r w:rsidR="00F077BB" w:rsidRPr="00F077BB">
        <w:rPr>
          <w:lang w:val="en-IE"/>
        </w:rPr>
        <w:t>aterial Used</w:t>
      </w:r>
      <w:bookmarkEnd w:id="26"/>
      <w:r w:rsidR="00F077BB" w:rsidRPr="00F077BB">
        <w:rPr>
          <w:lang w:val="en-IE"/>
        </w:rPr>
        <w:t xml:space="preserve"> </w:t>
      </w:r>
    </w:p>
    <w:p w14:paraId="684AF1F3" w14:textId="77777777" w:rsidR="00F077BB" w:rsidRPr="004D5487" w:rsidRDefault="00F077BB" w:rsidP="00F077BB">
      <w:pPr>
        <w:rPr>
          <w:color w:val="0070C0"/>
          <w:lang w:val="en-IE"/>
        </w:rPr>
      </w:pPr>
      <w:bookmarkStart w:id="27" w:name="_GoBack"/>
      <w:r w:rsidRPr="004D5487">
        <w:rPr>
          <w:color w:val="0070C0"/>
          <w:lang w:val="en-IE"/>
        </w:rPr>
        <w:t>Any other reference material used in the project for example evaluation surveys etc.</w:t>
      </w:r>
    </w:p>
    <w:bookmarkEnd w:id="27"/>
    <w:p w14:paraId="684AF1F5" w14:textId="77777777" w:rsidR="00F077BB" w:rsidRPr="00011932" w:rsidRDefault="00F077BB" w:rsidP="00F077BB">
      <w:pPr>
        <w:rPr>
          <w:lang w:val="en-IE"/>
        </w:rPr>
      </w:pPr>
    </w:p>
    <w:sectPr w:rsidR="00F077BB" w:rsidRPr="00011932" w:rsidSect="00700CAD">
      <w:pgSz w:w="12240" w:h="15840" w:code="1"/>
      <w:pgMar w:top="1440" w:right="1440" w:bottom="1440" w:left="215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14FB1" w14:textId="77777777" w:rsidR="00B6648B" w:rsidRDefault="00B6648B">
      <w:r>
        <w:separator/>
      </w:r>
    </w:p>
  </w:endnote>
  <w:endnote w:type="continuationSeparator" w:id="0">
    <w:p w14:paraId="232C813E" w14:textId="77777777" w:rsidR="00B6648B" w:rsidRDefault="00B66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AF1FF" w14:textId="77777777" w:rsidR="00FF5059" w:rsidRPr="0027338D" w:rsidRDefault="00FF5059">
    <w:pPr>
      <w:pStyle w:val="Footer"/>
    </w:pPr>
    <w:r>
      <w:rPr>
        <w:lang w:val="en-IE"/>
      </w:rPr>
      <w:tab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4D5487">
      <w:rPr>
        <w:rStyle w:val="PageNumber"/>
        <w:rFonts w:ascii="Times New Roman" w:hAnsi="Times New Roman"/>
        <w:noProof/>
      </w:rPr>
      <w:t>- 10 -</w:t>
    </w:r>
    <w:r w:rsidRPr="0027338D">
      <w:rPr>
        <w:rStyle w:val="PageNumber"/>
        <w:rFonts w:ascii="Times New Roman" w:hAnsi="Times New Roman"/>
      </w:rPr>
      <w:fldChar w:fldCharType="end"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AF201" w14:textId="77777777" w:rsidR="00FF5059" w:rsidRDefault="00FF5059" w:rsidP="002733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794AB" w14:textId="77777777" w:rsidR="00B6648B" w:rsidRDefault="00B6648B">
      <w:r>
        <w:separator/>
      </w:r>
    </w:p>
  </w:footnote>
  <w:footnote w:type="continuationSeparator" w:id="0">
    <w:p w14:paraId="56417BE7" w14:textId="77777777" w:rsidR="00B6648B" w:rsidRDefault="00B66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AF1FE" w14:textId="77777777" w:rsidR="00FF5059" w:rsidRPr="00C40A76" w:rsidRDefault="00FF5059" w:rsidP="00EF57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AF200" w14:textId="77777777" w:rsidR="00FF5059" w:rsidRDefault="00FF5059" w:rsidP="007117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12530"/>
    <w:multiLevelType w:val="hybridMultilevel"/>
    <w:tmpl w:val="976A2A8C"/>
    <w:lvl w:ilvl="0" w:tplc="8CFABF5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A2E6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83"/>
    <w:rsid w:val="00011932"/>
    <w:rsid w:val="00060B29"/>
    <w:rsid w:val="001372D8"/>
    <w:rsid w:val="001C3CC2"/>
    <w:rsid w:val="001D40D1"/>
    <w:rsid w:val="0027338D"/>
    <w:rsid w:val="00285613"/>
    <w:rsid w:val="0030099D"/>
    <w:rsid w:val="003A1449"/>
    <w:rsid w:val="004A1CC7"/>
    <w:rsid w:val="004D5487"/>
    <w:rsid w:val="00537AF6"/>
    <w:rsid w:val="00571245"/>
    <w:rsid w:val="005A04A9"/>
    <w:rsid w:val="005C10A5"/>
    <w:rsid w:val="005E1CEF"/>
    <w:rsid w:val="00663DCF"/>
    <w:rsid w:val="00700CAD"/>
    <w:rsid w:val="00711796"/>
    <w:rsid w:val="00793383"/>
    <w:rsid w:val="007A2952"/>
    <w:rsid w:val="007A3709"/>
    <w:rsid w:val="00846544"/>
    <w:rsid w:val="008D41B3"/>
    <w:rsid w:val="00906063"/>
    <w:rsid w:val="00910DF1"/>
    <w:rsid w:val="00916066"/>
    <w:rsid w:val="009D1E0C"/>
    <w:rsid w:val="00A70560"/>
    <w:rsid w:val="00A74538"/>
    <w:rsid w:val="00AE1152"/>
    <w:rsid w:val="00B02397"/>
    <w:rsid w:val="00B6648B"/>
    <w:rsid w:val="00C40A76"/>
    <w:rsid w:val="00C620D8"/>
    <w:rsid w:val="00CC3302"/>
    <w:rsid w:val="00CD75BF"/>
    <w:rsid w:val="00CF7C0A"/>
    <w:rsid w:val="00D23FCC"/>
    <w:rsid w:val="00D3120E"/>
    <w:rsid w:val="00D368AF"/>
    <w:rsid w:val="00D6577F"/>
    <w:rsid w:val="00E374B9"/>
    <w:rsid w:val="00EF5722"/>
    <w:rsid w:val="00F077BB"/>
    <w:rsid w:val="00F540F5"/>
    <w:rsid w:val="00F91AED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84AF16B"/>
  <w15:docId w15:val="{09A4BA17-3330-45A9-B92C-A44CE4B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5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23F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3F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3F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3F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3F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/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00CAD"/>
    <w:pPr>
      <w:tabs>
        <w:tab w:val="left" w:pos="880"/>
        <w:tab w:val="right" w:leader="dot" w:pos="8636"/>
      </w:tabs>
      <w:spacing w:line="240" w:lineRule="auto"/>
      <w:ind w:left="238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0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7BB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D23F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D23F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D23FC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D23FC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700CAD"/>
    <w:pPr>
      <w:tabs>
        <w:tab w:val="left" w:pos="1320"/>
        <w:tab w:val="right" w:leader="dot" w:pos="8636"/>
      </w:tabs>
      <w:spacing w:after="100" w:line="240" w:lineRule="auto"/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CI\Project%20HDSSD\Proj%20Presentation\Technical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AE68B-E389-468B-869B-5E2B3DB6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Report.dotx</Template>
  <TotalTime>9</TotalTime>
  <Pages>11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National College of Ireland</Company>
  <LinksUpToDate>false</LinksUpToDate>
  <CharactersWithSpaces>6340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creator>Eamon Nolan</dc:creator>
  <cp:lastModifiedBy>Eamon Nolan</cp:lastModifiedBy>
  <cp:revision>6</cp:revision>
  <cp:lastPrinted>2005-03-03T15:39:00Z</cp:lastPrinted>
  <dcterms:created xsi:type="dcterms:W3CDTF">2014-04-14T16:13:00Z</dcterms:created>
  <dcterms:modified xsi:type="dcterms:W3CDTF">2016-11-11T17:44:00Z</dcterms:modified>
</cp:coreProperties>
</file>